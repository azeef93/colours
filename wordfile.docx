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2F" w:rsidRDefault="00250437">
      <w:r>
        <w:t>This is my lovely word file</w:t>
      </w:r>
      <w:bookmarkStart w:id="0" w:name="_GoBack"/>
      <w:bookmarkEnd w:id="0"/>
    </w:p>
    <w:sectPr w:rsidR="00DD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37"/>
    <w:rsid w:val="00250437"/>
    <w:rsid w:val="00DD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6DACAD28</Template>
  <TotalTime>0</TotalTime>
  <Pages>1</Pages>
  <Words>4</Words>
  <Characters>24</Characters>
  <Application>Microsoft Office Word</Application>
  <DocSecurity>0</DocSecurity>
  <Lines>1</Lines>
  <Paragraphs>1</Paragraphs>
  <ScaleCrop>false</ScaleCrop>
  <Company>Imperial College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Hassan, Mohd A B</dc:creator>
  <cp:lastModifiedBy>Mohd Hassan, Mohd A B</cp:lastModifiedBy>
  <cp:revision>1</cp:revision>
  <dcterms:created xsi:type="dcterms:W3CDTF">2014-06-03T13:41:00Z</dcterms:created>
  <dcterms:modified xsi:type="dcterms:W3CDTF">2014-06-03T13:41:00Z</dcterms:modified>
</cp:coreProperties>
</file>